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6C5D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15A51E35" wp14:editId="7A849A76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4C269E72" wp14:editId="009965BE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76B97" w14:textId="360B37FA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4E70B1C257434F73958315DC133F87B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63166">
                                  <w:rPr>
                                    <w:b/>
                                  </w:rPr>
                                  <w:t>Dalibor Čirlič</w:t>
                                </w:r>
                              </w:sdtContent>
                            </w:sdt>
                          </w:p>
                          <w:p w14:paraId="3EE76336" w14:textId="777777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4DD5E2E9" w14:textId="51087586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263166">
                              <w:rPr>
                                <w:b/>
                              </w:rPr>
                              <w:t>Leona Jenčová</w:t>
                            </w:r>
                          </w:p>
                          <w:p w14:paraId="216EEBC0" w14:textId="512EAF25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520A0D">
                              <w:rPr>
                                <w:b/>
                              </w:rPr>
                              <w:t>20</w:t>
                            </w:r>
                            <w:r w:rsidR="00263166">
                              <w:rPr>
                                <w:b/>
                              </w:rPr>
                              <w:t>21/2022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69E72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50F76B97" w14:textId="360B37FA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4E70B1C257434F73958315DC133F87B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63166">
                            <w:rPr>
                              <w:b/>
                            </w:rPr>
                            <w:t>Dalibor Čirlič</w:t>
                          </w:r>
                        </w:sdtContent>
                      </w:sdt>
                    </w:p>
                    <w:p w14:paraId="3EE76336" w14:textId="777777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4DD5E2E9" w14:textId="51087586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263166">
                        <w:rPr>
                          <w:b/>
                        </w:rPr>
                        <w:t>Leona Jenčová</w:t>
                      </w:r>
                    </w:p>
                    <w:p w14:paraId="216EEBC0" w14:textId="512EAF25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520A0D">
                        <w:rPr>
                          <w:b/>
                        </w:rPr>
                        <w:t>20</w:t>
                      </w:r>
                      <w:r w:rsidR="00263166">
                        <w:rPr>
                          <w:b/>
                        </w:rPr>
                        <w:t>21/2022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17E0D3D6" wp14:editId="272B79DC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5FEE2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0D3D6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1955FEE2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49EEA5FB" wp14:editId="63626117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A10BE3E" w14:textId="6E6733C5" w:rsidR="007B3B4B" w:rsidRPr="0003067F" w:rsidRDefault="00263166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produktová fotografie pro nabídkový katalog</w:t>
                                </w:r>
                              </w:p>
                            </w:sdtContent>
                          </w:sdt>
                          <w:p w14:paraId="7F5F403D" w14:textId="3CB93E7A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Maturitní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EA5FB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4A10BE3E" w14:textId="6E6733C5" w:rsidR="007B3B4B" w:rsidRPr="0003067F" w:rsidRDefault="00263166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produktová fotografie pro nabídkový katalog</w:t>
                          </w:r>
                        </w:p>
                      </w:sdtContent>
                    </w:sdt>
                    <w:p w14:paraId="7F5F403D" w14:textId="3CB93E7A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Maturitní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50339BDA" wp14:editId="66EED4A2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5FA36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49460D57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1F7AAF7B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40AAB23D" w14:textId="77777777" w:rsidR="00442A7C" w:rsidRDefault="00442A7C" w:rsidP="00E60C8B">
      <w:pPr>
        <w:pStyle w:val="Sta"/>
      </w:pPr>
      <w:r>
        <w:t xml:space="preserve">Práce se zabývá </w:t>
      </w:r>
      <w:r w:rsidR="00D5405A">
        <w:t>...</w:t>
      </w:r>
    </w:p>
    <w:p w14:paraId="6F849C9C" w14:textId="77777777" w:rsidR="00442A7C" w:rsidRDefault="00442A7C" w:rsidP="00E60C8B">
      <w:pPr>
        <w:pStyle w:val="Sta"/>
      </w:pPr>
      <w:r>
        <w:t xml:space="preserve">Vychází </w:t>
      </w:r>
      <w:r w:rsidR="00D5405A">
        <w:t>z ...</w:t>
      </w:r>
    </w:p>
    <w:p w14:paraId="4D78ED54" w14:textId="77777777" w:rsidR="00442A7C" w:rsidRDefault="00D5405A" w:rsidP="00E60C8B">
      <w:pPr>
        <w:pStyle w:val="Sta"/>
      </w:pPr>
      <w:r>
        <w:t xml:space="preserve">Přináší ..., </w:t>
      </w:r>
      <w:r w:rsidR="00442A7C">
        <w:t>atp.</w:t>
      </w:r>
    </w:p>
    <w:p w14:paraId="333595A5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29BAA486" w14:textId="77777777" w:rsidR="00442A7C" w:rsidRPr="00340639" w:rsidRDefault="00D5405A" w:rsidP="00E60C8B">
      <w:pPr>
        <w:pStyle w:val="Sta"/>
        <w:rPr>
          <w:lang w:val="en-US"/>
        </w:rPr>
      </w:pPr>
      <w:r w:rsidRPr="00340639">
        <w:rPr>
          <w:lang w:val="en-US"/>
        </w:rPr>
        <w:t>This work ...</w:t>
      </w:r>
    </w:p>
    <w:p w14:paraId="78466A64" w14:textId="77777777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406C63A2" w14:textId="710ADA9A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 práci vypracoval sám a uvedl jsem veškerou použitou literaturu a bibliografické citace.</w:t>
      </w:r>
    </w:p>
    <w:p w14:paraId="19370782" w14:textId="77777777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r w:rsidR="007F635D">
        <w:fldChar w:fldCharType="begin"/>
      </w:r>
      <w:r w:rsidR="007F635D">
        <w:instrText xml:space="preserve"> DATE   \* MERGEFORMAT </w:instrText>
      </w:r>
      <w:r w:rsidR="007F635D">
        <w:fldChar w:fldCharType="separate"/>
      </w:r>
      <w:r w:rsidR="00263166">
        <w:rPr>
          <w:noProof/>
        </w:rPr>
        <w:t>03.11.2021</w:t>
      </w:r>
      <w:r w:rsidR="007F635D">
        <w:rPr>
          <w:noProof/>
        </w:rPr>
        <w:fldChar w:fldCharType="end"/>
      </w:r>
      <w:r w:rsidR="009B3D6A">
        <w:tab/>
      </w:r>
      <w:r w:rsidR="009B3D6A">
        <w:tab/>
      </w:r>
    </w:p>
    <w:p w14:paraId="6F27CEE8" w14:textId="3251F41B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4922AD454D7F4984A6C9527CD274DA2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63166">
            <w:t>Dalibor Čirlič</w:t>
          </w:r>
        </w:sdtContent>
      </w:sdt>
    </w:p>
    <w:p w14:paraId="65397B76" w14:textId="77777777" w:rsidR="00CB49D1" w:rsidRDefault="00CB1CD9" w:rsidP="00CB1CD9">
      <w:pPr>
        <w:pStyle w:val="Sekce"/>
      </w:pPr>
      <w:r>
        <w:lastRenderedPageBreak/>
        <w:t>Obsah</w:t>
      </w:r>
    </w:p>
    <w:p w14:paraId="69424E55" w14:textId="77777777" w:rsidR="005A62F9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459976514" w:history="1">
        <w:r w:rsidR="005A62F9" w:rsidRPr="00FA5D00">
          <w:rPr>
            <w:rStyle w:val="Hypertextovodkaz"/>
            <w:noProof/>
          </w:rPr>
          <w:t>Úvod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2FC4055F" w14:textId="77777777" w:rsidR="005A62F9" w:rsidRDefault="007F635D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15" w:history="1">
        <w:r w:rsidR="005A62F9" w:rsidRPr="00FA5D00">
          <w:rPr>
            <w:rStyle w:val="Hypertextovodkaz"/>
            <w:noProof/>
          </w:rPr>
          <w:t>1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E0ED5F9" w14:textId="77777777" w:rsidR="005A62F9" w:rsidRDefault="007F635D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6" w:history="1">
        <w:r w:rsidR="005A62F9" w:rsidRPr="00FA5D00">
          <w:rPr>
            <w:rStyle w:val="Hypertextovodkaz"/>
            <w:noProof/>
          </w:rPr>
          <w:t>1.1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6A33575E" w14:textId="77777777" w:rsidR="005A62F9" w:rsidRDefault="007F635D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7" w:history="1">
        <w:r w:rsidR="005A62F9" w:rsidRPr="00FA5D00">
          <w:rPr>
            <w:rStyle w:val="Hypertextovodkaz"/>
            <w:noProof/>
          </w:rPr>
          <w:t>1.1.1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EABADE7" w14:textId="77777777" w:rsidR="005A62F9" w:rsidRDefault="007F635D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8" w:history="1">
        <w:r w:rsidR="005A62F9" w:rsidRPr="00FA5D00">
          <w:rPr>
            <w:rStyle w:val="Hypertextovodkaz"/>
            <w:noProof/>
          </w:rPr>
          <w:t>1.2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Druhá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_Toc459976518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2B3B6151" w14:textId="77777777" w:rsidR="005A62F9" w:rsidRDefault="007F635D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9" w:history="1">
        <w:r w:rsidR="005A62F9" w:rsidRPr="00FA5D00">
          <w:rPr>
            <w:rStyle w:val="Hypertextovodkaz"/>
            <w:noProof/>
          </w:rPr>
          <w:t>1.2.1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_Toc459976519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20113792" w14:textId="77777777" w:rsidR="005A62F9" w:rsidRDefault="007F635D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20" w:history="1">
        <w:r w:rsidR="005A62F9" w:rsidRPr="00FA5D00">
          <w:rPr>
            <w:rStyle w:val="Hypertextovodkaz"/>
            <w:noProof/>
          </w:rPr>
          <w:t>1.2.2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Ještě 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_Toc459976520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F8D9908" w14:textId="77777777" w:rsidR="005A62F9" w:rsidRDefault="007F635D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1" w:history="1">
        <w:r w:rsidR="005A62F9" w:rsidRPr="00FA5D00">
          <w:rPr>
            <w:rStyle w:val="Hypertextovodkaz"/>
            <w:noProof/>
          </w:rPr>
          <w:t>2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_Toc459976521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6349C34" w14:textId="77777777" w:rsidR="005A62F9" w:rsidRDefault="007F635D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22" w:history="1">
        <w:r w:rsidR="005A62F9" w:rsidRPr="00FA5D00">
          <w:rPr>
            <w:rStyle w:val="Hypertextovodkaz"/>
            <w:noProof/>
          </w:rPr>
          <w:t>2.1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_Toc459976522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2B5937A1" w14:textId="77777777" w:rsidR="005A62F9" w:rsidRDefault="007F635D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3" w:history="1">
        <w:r w:rsidR="005A62F9" w:rsidRPr="00FA5D00">
          <w:rPr>
            <w:rStyle w:val="Hypertextovodkaz"/>
            <w:noProof/>
          </w:rPr>
          <w:t>Závěr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_Toc459976523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8B7F2EF" w14:textId="77777777" w:rsidR="005A62F9" w:rsidRDefault="007F635D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4" w:history="1">
        <w:r w:rsidR="005A62F9" w:rsidRPr="00FA5D00">
          <w:rPr>
            <w:rStyle w:val="Hypertextovodkaz"/>
            <w:noProof/>
          </w:rPr>
          <w:t>Seznam obrázků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63EF6D53" w14:textId="77777777" w:rsidR="005A62F9" w:rsidRDefault="007F635D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5" w:history="1">
        <w:r w:rsidR="005A62F9" w:rsidRPr="00FA5D00">
          <w:rPr>
            <w:rStyle w:val="Hypertextovodkaz"/>
            <w:noProof/>
          </w:rPr>
          <w:t>Použitá literatura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7341F353" w14:textId="77777777" w:rsidR="005A62F9" w:rsidRDefault="007F635D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6" w:history="1">
        <w:r w:rsidR="005A62F9" w:rsidRPr="00FA5D00">
          <w:rPr>
            <w:rStyle w:val="Hypertextovodkaz"/>
            <w:noProof/>
          </w:rPr>
          <w:t>A.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Seznam přiložených souborů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4209FC1" w14:textId="77777777" w:rsidR="005A62F9" w:rsidRDefault="007F635D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7" w:history="1">
        <w:r w:rsidR="005A62F9" w:rsidRPr="00FA5D00">
          <w:rPr>
            <w:rStyle w:val="Hypertextovodkaz"/>
            <w:noProof/>
          </w:rPr>
          <w:t>B.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příloha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29D7878" w14:textId="77777777" w:rsidR="005561FB" w:rsidRDefault="00ED52D8">
      <w:r>
        <w:fldChar w:fldCharType="end"/>
      </w:r>
    </w:p>
    <w:p w14:paraId="5E2366C3" w14:textId="77777777" w:rsidR="00ED52D8" w:rsidRDefault="00ED52D8"/>
    <w:p w14:paraId="0F2A3882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61C69BC1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459976514"/>
      <w:r>
        <w:lastRenderedPageBreak/>
        <w:t>Úvod</w:t>
      </w:r>
      <w:bookmarkEnd w:id="0"/>
      <w:bookmarkEnd w:id="1"/>
      <w:bookmarkEnd w:id="2"/>
    </w:p>
    <w:p w14:paraId="1B5234B9" w14:textId="77777777" w:rsidR="004F5DCD" w:rsidRDefault="004F5DCD" w:rsidP="00E60C8B">
      <w:pPr>
        <w:pStyle w:val="Sta"/>
      </w:pPr>
      <w:r>
        <w:t>Proč já vlastně tuhle práci píšu?</w:t>
      </w:r>
    </w:p>
    <w:p w14:paraId="3BBD6F7B" w14:textId="77777777" w:rsidR="005A2F14" w:rsidRDefault="005A2F14" w:rsidP="005A2F14">
      <w:pPr>
        <w:pStyle w:val="Nezaazovannadpis"/>
      </w:pPr>
      <w:r>
        <w:t>Použití šablony</w:t>
      </w:r>
    </w:p>
    <w:p w14:paraId="6D6A8617" w14:textId="77777777" w:rsidR="005A2F14" w:rsidRDefault="005A2F14" w:rsidP="005A2F14">
      <w:r>
        <w:t>Nastavte název dokumentu a autora  v nabídce Soubor/Vlastnosti.</w:t>
      </w:r>
    </w:p>
    <w:p w14:paraId="2AA71A57" w14:textId="77777777" w:rsidR="005A2F14" w:rsidRPr="005A2F14" w:rsidRDefault="005A2F14" w:rsidP="005A2F14">
      <w:r>
        <w:t>Pro vkládání zdrojů použijte Reference/Spravovat prameny.</w:t>
      </w:r>
    </w:p>
    <w:p w14:paraId="67AA4A5A" w14:textId="451AC8B0" w:rsidR="004F5DCD" w:rsidRDefault="00263166" w:rsidP="00411E8C">
      <w:pPr>
        <w:pStyle w:val="Kapitola"/>
      </w:pPr>
      <w:r>
        <w:lastRenderedPageBreak/>
        <w:t>Reklamní fotografie a její druhy</w:t>
      </w:r>
    </w:p>
    <w:p w14:paraId="0AF35B3B" w14:textId="41A40605" w:rsidR="005C77F7" w:rsidRDefault="00D84725" w:rsidP="00E60C8B">
      <w:pPr>
        <w:pStyle w:val="Sta"/>
      </w:pPr>
      <w:r>
        <w:t>Text</w:t>
      </w:r>
    </w:p>
    <w:p w14:paraId="34FF9591" w14:textId="6F7EC475" w:rsidR="005C77F7" w:rsidRDefault="001623DA" w:rsidP="00411E8C">
      <w:pPr>
        <w:pStyle w:val="Podkapitola"/>
        <w:numPr>
          <w:ilvl w:val="1"/>
          <w:numId w:val="8"/>
        </w:numPr>
      </w:pPr>
      <w:r>
        <w:t>Produktová fotografie</w:t>
      </w:r>
    </w:p>
    <w:p w14:paraId="6D43C086" w14:textId="6D9F6197" w:rsidR="00D84725" w:rsidRDefault="00033EEC" w:rsidP="00D84725">
      <w:pPr>
        <w:pStyle w:val="Sta"/>
      </w:pPr>
      <w:r>
        <w:t xml:space="preserve">Produktová fotografie je zpravidla fotografie propagovaného produktu. Zaměřuje se na jeho detaily a hlavním cílem je </w:t>
      </w:r>
      <w:r w:rsidR="00047E1B">
        <w:t xml:space="preserve">přiblížit </w:t>
      </w:r>
      <w:r w:rsidR="00EF2B55">
        <w:t>produkt potenciálnímu zákazníkovi co možná nejvíce. (5)</w:t>
      </w:r>
    </w:p>
    <w:p w14:paraId="34781803" w14:textId="14B72D15" w:rsidR="00EF2B55" w:rsidRDefault="00EF2B55" w:rsidP="00EF2B55">
      <w:pPr>
        <w:pStyle w:val="Podpodkapitola"/>
      </w:pPr>
      <w:r>
        <w:t>Produktová fotografie s bílým pozadím</w:t>
      </w:r>
    </w:p>
    <w:p w14:paraId="4AACAAF3" w14:textId="461F9448" w:rsidR="00EF2B55" w:rsidRDefault="00EF2B55" w:rsidP="00EF2B55">
      <w:pPr>
        <w:pStyle w:val="Sta"/>
      </w:pPr>
      <w:r>
        <w:t>Text</w:t>
      </w:r>
    </w:p>
    <w:p w14:paraId="44886C7E" w14:textId="74879917" w:rsidR="00EF2B55" w:rsidRDefault="00EF2B55" w:rsidP="00EF2B55">
      <w:pPr>
        <w:pStyle w:val="Podpodkapitola"/>
      </w:pPr>
      <w:r>
        <w:t>Kontextová produktová fotografie</w:t>
      </w:r>
    </w:p>
    <w:p w14:paraId="1109010B" w14:textId="0B74D258" w:rsidR="00EF2B55" w:rsidRPr="00EF2B55" w:rsidRDefault="00EF2B55" w:rsidP="00EF2B55">
      <w:pPr>
        <w:pStyle w:val="Sta"/>
      </w:pPr>
      <w:r>
        <w:t>Text</w:t>
      </w:r>
    </w:p>
    <w:p w14:paraId="451CE985" w14:textId="789FA78E" w:rsidR="001A43DE" w:rsidRDefault="001623DA" w:rsidP="00411E8C">
      <w:pPr>
        <w:pStyle w:val="Podkapitola"/>
      </w:pPr>
      <w:r>
        <w:t>Módní reklamní fotografie</w:t>
      </w:r>
    </w:p>
    <w:p w14:paraId="1FEBDEA3" w14:textId="7C72478E" w:rsidR="00D84725" w:rsidRPr="00D84725" w:rsidRDefault="00354DC7" w:rsidP="00D84725">
      <w:pPr>
        <w:pStyle w:val="Sta"/>
      </w:pPr>
      <w:r>
        <w:t xml:space="preserve">Módní </w:t>
      </w:r>
      <w:r w:rsidR="009B168C">
        <w:t>reklamní fotografie se zaměřuje na fotografie oblečení a doplňků, jako jsou třeba šperky, nebo kosmetika. Nejvíc typické jsou pro módní katalogy, jako například Vogue. (1)</w:t>
      </w:r>
    </w:p>
    <w:p w14:paraId="01376524" w14:textId="7AC54F9F" w:rsidR="001A43DE" w:rsidRDefault="00D84725" w:rsidP="00411E8C">
      <w:pPr>
        <w:pStyle w:val="Podpodkapitola"/>
      </w:pPr>
      <w:r>
        <w:t>Beauty fotografie</w:t>
      </w:r>
    </w:p>
    <w:p w14:paraId="452FD70A" w14:textId="326064FB" w:rsidR="001A43DE" w:rsidRDefault="00EC020D" w:rsidP="00E60C8B">
      <w:pPr>
        <w:pStyle w:val="Sta"/>
      </w:pPr>
      <w:r>
        <w:t>Jedná se o fotografie</w:t>
      </w:r>
      <w:r w:rsidR="00CC471C">
        <w:t>, které zachycují určitou část těla modelky.</w:t>
      </w:r>
      <w:r w:rsidR="0094154A">
        <w:t xml:space="preserve"> Fotografie má ukázat efekt použití propagovaného produktu, který </w:t>
      </w:r>
      <w:r w:rsidR="00535EDE">
        <w:t>může být</w:t>
      </w:r>
      <w:r w:rsidR="0094154A">
        <w:t xml:space="preserve"> například kosmetika.</w:t>
      </w:r>
      <w:r w:rsidR="00CB5611">
        <w:t xml:space="preserve"> Na takové reklamní fotografii je často evidentní, co má propagovat. Může </w:t>
      </w:r>
      <w:r w:rsidR="00535EDE">
        <w:t>mít ale</w:t>
      </w:r>
      <w:r w:rsidR="00CB5611">
        <w:t xml:space="preserve"> více umělecký nádech a </w:t>
      </w:r>
      <w:r w:rsidR="00535EDE">
        <w:t>sdělovat určité emoce, které záleží na tématu kampaně.</w:t>
      </w:r>
      <w:r w:rsidR="00033EEC">
        <w:t xml:space="preserve"> (1)(4)</w:t>
      </w:r>
    </w:p>
    <w:p w14:paraId="575986FB" w14:textId="46CD0808" w:rsidR="001A43DE" w:rsidRDefault="00D84725" w:rsidP="00411E8C">
      <w:pPr>
        <w:pStyle w:val="Podpodkapitola"/>
      </w:pPr>
      <w:r>
        <w:t>Glamour fotografie</w:t>
      </w:r>
    </w:p>
    <w:p w14:paraId="72EC352F" w14:textId="2E9F9D08" w:rsidR="00D84725" w:rsidRDefault="001A43DE" w:rsidP="00D84725">
      <w:pPr>
        <w:pStyle w:val="Sta"/>
      </w:pPr>
      <w:r>
        <w:t>Text</w:t>
      </w:r>
    </w:p>
    <w:p w14:paraId="3C580650" w14:textId="65866287" w:rsidR="00D84725" w:rsidRDefault="00D84725" w:rsidP="00D84725">
      <w:pPr>
        <w:pStyle w:val="Podpodkapitola"/>
      </w:pPr>
      <w:r>
        <w:t>Módní editorial</w:t>
      </w:r>
    </w:p>
    <w:p w14:paraId="20FD4C16" w14:textId="77777777" w:rsidR="001A43DE" w:rsidRDefault="001A43DE" w:rsidP="00411E8C">
      <w:pPr>
        <w:pStyle w:val="Kapitola"/>
      </w:pPr>
      <w:bookmarkStart w:id="3" w:name="_Toc286557234"/>
      <w:bookmarkStart w:id="4" w:name="_Toc286561887"/>
      <w:bookmarkStart w:id="5" w:name="_Toc459976521"/>
      <w:r>
        <w:lastRenderedPageBreak/>
        <w:t>Kapitola</w:t>
      </w:r>
      <w:bookmarkEnd w:id="3"/>
      <w:bookmarkEnd w:id="4"/>
      <w:bookmarkEnd w:id="5"/>
    </w:p>
    <w:p w14:paraId="305CB552" w14:textId="77777777" w:rsidR="001A43DE" w:rsidRDefault="001A43DE" w:rsidP="00E60C8B">
      <w:pPr>
        <w:pStyle w:val="Sta"/>
      </w:pPr>
      <w:r w:rsidRPr="003635F8">
        <w:t>Text</w:t>
      </w:r>
    </w:p>
    <w:p w14:paraId="6FA4CFA5" w14:textId="77777777" w:rsidR="003635F8" w:rsidRDefault="003635F8" w:rsidP="00E60C8B">
      <w:pPr>
        <w:pStyle w:val="Sta"/>
        <w:numPr>
          <w:ilvl w:val="0"/>
          <w:numId w:val="9"/>
        </w:numPr>
      </w:pPr>
      <w:r>
        <w:t>Číslovaný seznam</w:t>
      </w:r>
    </w:p>
    <w:p w14:paraId="20BEEA60" w14:textId="77777777"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14:paraId="57321B0C" w14:textId="77777777"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14:paraId="384481B6" w14:textId="77777777" w:rsidR="006B0A99" w:rsidRDefault="000203DC" w:rsidP="006B0A99">
      <w:pPr>
        <w:pStyle w:val="Sta"/>
        <w:numPr>
          <w:ilvl w:val="0"/>
          <w:numId w:val="9"/>
        </w:numPr>
      </w:pPr>
      <w:r>
        <w:t>Číslovaný seznam</w:t>
      </w:r>
    </w:p>
    <w:p w14:paraId="3731019A" w14:textId="77777777" w:rsidR="000203DC" w:rsidRDefault="000203DC" w:rsidP="000203DC">
      <w:pPr>
        <w:pStyle w:val="Sta"/>
        <w:numPr>
          <w:ilvl w:val="0"/>
          <w:numId w:val="9"/>
        </w:numPr>
      </w:pPr>
      <w:r>
        <w:t>Číslovaný seznam</w:t>
      </w:r>
    </w:p>
    <w:p w14:paraId="6E174CA8" w14:textId="77777777" w:rsidR="003635F8" w:rsidRDefault="003635F8" w:rsidP="000203DC">
      <w:pPr>
        <w:pStyle w:val="Sta"/>
      </w:pPr>
      <w:r>
        <w:t>Text</w:t>
      </w:r>
    </w:p>
    <w:p w14:paraId="0EE4AF76" w14:textId="77777777" w:rsidR="005A62F9" w:rsidRDefault="005A62F9" w:rsidP="005A62F9">
      <w:pPr>
        <w:pStyle w:val="Podkapitola"/>
      </w:pPr>
      <w:bookmarkStart w:id="6" w:name="_Toc459976522"/>
      <w:r>
        <w:t>Podkapitola</w:t>
      </w:r>
      <w:bookmarkEnd w:id="6"/>
    </w:p>
    <w:p w14:paraId="762C0107" w14:textId="77777777"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11306E78" w14:textId="77777777"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14:paraId="0A0AAE11" w14:textId="77777777"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14:paraId="56C465B1" w14:textId="77777777"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14:paraId="477E14E3" w14:textId="77777777"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14:paraId="4AF41D49" w14:textId="77777777"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121444AD" w14:textId="77777777" w:rsidR="008868F3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2E9B5B71" w14:textId="77777777" w:rsidR="003635F8" w:rsidRDefault="003635F8" w:rsidP="00E60C8B">
      <w:pPr>
        <w:pStyle w:val="Sta"/>
      </w:pPr>
      <w:r>
        <w:t>Text</w:t>
      </w:r>
    </w:p>
    <w:p w14:paraId="190FD98A" w14:textId="77777777" w:rsidR="006B0A99" w:rsidRDefault="008868F3" w:rsidP="006B0A99">
      <w:pPr>
        <w:pStyle w:val="Sta"/>
        <w:numPr>
          <w:ilvl w:val="0"/>
          <w:numId w:val="11"/>
        </w:numPr>
      </w:pPr>
      <w:r>
        <w:t>Jiný seznam</w:t>
      </w:r>
    </w:p>
    <w:p w14:paraId="101954A8" w14:textId="77777777"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14:paraId="36D17C7C" w14:textId="77777777"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14:paraId="1DA17784" w14:textId="77777777" w:rsidR="008868F3" w:rsidRDefault="008868F3" w:rsidP="00E60C8B">
      <w:pPr>
        <w:pStyle w:val="Sta"/>
      </w:pPr>
      <w:r>
        <w:t>Text</w:t>
      </w:r>
    </w:p>
    <w:p w14:paraId="5672CDF5" w14:textId="77777777" w:rsidR="008868F3" w:rsidRDefault="008868F3" w:rsidP="008868F3">
      <w:pPr>
        <w:pStyle w:val="Pkladkdu"/>
      </w:pPr>
      <w:r>
        <w:t>Zdrojový kód nebo jiná ukázka strojového výpisu</w:t>
      </w:r>
    </w:p>
    <w:p w14:paraId="0D540307" w14:textId="77777777" w:rsidR="008868F3" w:rsidRDefault="008868F3" w:rsidP="008868F3">
      <w:pPr>
        <w:pStyle w:val="Pkladkdu"/>
      </w:pPr>
      <w:r>
        <w:t>Děleno i na více kapitol…</w:t>
      </w:r>
    </w:p>
    <w:p w14:paraId="6B04E0E8" w14:textId="77777777" w:rsidR="008868F3" w:rsidRDefault="008868F3" w:rsidP="00E60C8B">
      <w:pPr>
        <w:pStyle w:val="Sta"/>
      </w:pPr>
      <w:r>
        <w:t>Text</w:t>
      </w:r>
    </w:p>
    <w:p w14:paraId="35351B6B" w14:textId="77777777" w:rsidR="006B0A99" w:rsidRDefault="006B0A99" w:rsidP="006B0A99">
      <w:pPr>
        <w:pStyle w:val="Sta"/>
        <w:numPr>
          <w:ilvl w:val="0"/>
          <w:numId w:val="19"/>
        </w:numPr>
      </w:pPr>
      <w:r>
        <w:t>klasický seznam</w:t>
      </w:r>
    </w:p>
    <w:p w14:paraId="5169AA84" w14:textId="77777777" w:rsidR="006B0A99" w:rsidRDefault="006B0A99" w:rsidP="006B0A99">
      <w:pPr>
        <w:pStyle w:val="Sta"/>
        <w:numPr>
          <w:ilvl w:val="1"/>
          <w:numId w:val="19"/>
        </w:numPr>
      </w:pPr>
      <w:r>
        <w:t>víceúrovňový</w:t>
      </w:r>
    </w:p>
    <w:p w14:paraId="5DBF7134" w14:textId="77777777" w:rsidR="001A43DE" w:rsidRDefault="001A43DE" w:rsidP="001A43DE">
      <w:pPr>
        <w:pStyle w:val="Neslovankapitola"/>
      </w:pPr>
      <w:bookmarkStart w:id="7" w:name="_Toc286557235"/>
      <w:bookmarkStart w:id="8" w:name="_Toc286561888"/>
      <w:bookmarkStart w:id="9" w:name="_Toc459976523"/>
      <w:r>
        <w:lastRenderedPageBreak/>
        <w:t>Závěr</w:t>
      </w:r>
      <w:bookmarkEnd w:id="7"/>
      <w:bookmarkEnd w:id="8"/>
      <w:bookmarkEnd w:id="9"/>
    </w:p>
    <w:p w14:paraId="1466BD46" w14:textId="77777777"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4477D0B0" w14:textId="77777777" w:rsidR="001D7BF6" w:rsidRDefault="001D7BF6" w:rsidP="001D7BF6">
      <w:pPr>
        <w:pStyle w:val="Neslovankapitola"/>
      </w:pPr>
      <w:bookmarkStart w:id="10" w:name="_Toc459976524"/>
      <w:r>
        <w:lastRenderedPageBreak/>
        <w:t>Seznam obrázků</w:t>
      </w:r>
      <w:bookmarkEnd w:id="10"/>
    </w:p>
    <w:p w14:paraId="438DDADC" w14:textId="77777777" w:rsidR="001D7BF6" w:rsidRPr="001D7BF6" w:rsidRDefault="007F635D" w:rsidP="001D7BF6">
      <w:pPr>
        <w:pStyle w:val="Sta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1D7BF6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34120B7B" w14:textId="77777777" w:rsidR="00EC3F4F" w:rsidRDefault="001D7BF6" w:rsidP="001D7BF6">
      <w:pPr>
        <w:pStyle w:val="Neslovankapitola"/>
      </w:pPr>
      <w:bookmarkStart w:id="11" w:name="_Toc459976525"/>
      <w:r>
        <w:lastRenderedPageBreak/>
        <w:t>Použitá literatura</w:t>
      </w:r>
      <w:bookmarkEnd w:id="11"/>
    </w:p>
    <w:p w14:paraId="334F3431" w14:textId="77777777" w:rsidR="005A2F14" w:rsidRDefault="001D7BF6" w:rsidP="005A2F14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A2F14">
        <w:rPr>
          <w:noProof/>
        </w:rPr>
        <w:t xml:space="preserve">1. </w:t>
      </w:r>
      <w:r w:rsidR="005A2F14">
        <w:rPr>
          <w:b/>
          <w:bCs/>
          <w:noProof/>
        </w:rPr>
        <w:t>učitelé SPŠSE.</w:t>
      </w:r>
      <w:r w:rsidR="005A2F14">
        <w:rPr>
          <w:noProof/>
        </w:rPr>
        <w:t xml:space="preserve"> Úvod. </w:t>
      </w:r>
      <w:r w:rsidR="005A2F14">
        <w:rPr>
          <w:i/>
          <w:iCs/>
          <w:noProof/>
        </w:rPr>
        <w:t xml:space="preserve">SPŠSE a VOŠ Liberec. </w:t>
      </w:r>
      <w:r w:rsidR="005A2F14">
        <w:rPr>
          <w:noProof/>
        </w:rPr>
        <w:t>[Online] 01. 09 2016. [Citace: 01. 09 2016.] https://www.pslib.cz.</w:t>
      </w:r>
    </w:p>
    <w:p w14:paraId="009212B9" w14:textId="77777777" w:rsidR="001D7BF6" w:rsidRPr="001D7BF6" w:rsidRDefault="001D7BF6" w:rsidP="005A2F14">
      <w:pPr>
        <w:pStyle w:val="Sta"/>
      </w:pPr>
      <w:r>
        <w:fldChar w:fldCharType="end"/>
      </w:r>
    </w:p>
    <w:p w14:paraId="7EE4EB4A" w14:textId="77777777" w:rsidR="001D7BF6" w:rsidRDefault="001D7BF6" w:rsidP="00E60C8B">
      <w:pPr>
        <w:pStyle w:val="Sta"/>
      </w:pPr>
    </w:p>
    <w:p w14:paraId="2F237CE8" w14:textId="77777777" w:rsidR="00EC3F4F" w:rsidRPr="00EC3F4F" w:rsidRDefault="00EC3F4F" w:rsidP="00E60C8B">
      <w:pPr>
        <w:pStyle w:val="Sta"/>
        <w:sectPr w:rsidR="00EC3F4F" w:rsidRPr="00EC3F4F" w:rsidSect="00E33E77">
          <w:headerReference w:type="even" r:id="rId12"/>
          <w:footerReference w:type="default" r:id="rId13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7F7B9B6E" w14:textId="77777777" w:rsidR="00A30F80" w:rsidRDefault="001D7BF6" w:rsidP="00A30F80">
      <w:pPr>
        <w:pStyle w:val="Ploha"/>
      </w:pPr>
      <w:bookmarkStart w:id="12" w:name="_Toc459976526"/>
      <w:r>
        <w:lastRenderedPageBreak/>
        <w:t>Seznam přiložených souborů</w:t>
      </w:r>
      <w:bookmarkEnd w:id="12"/>
    </w:p>
    <w:p w14:paraId="4406D248" w14:textId="77777777" w:rsidR="008A58B3" w:rsidRDefault="008A58B3" w:rsidP="00E60C8B">
      <w:pPr>
        <w:pStyle w:val="Sta"/>
      </w:pPr>
      <w:r>
        <w:t>Text</w:t>
      </w:r>
    </w:p>
    <w:p w14:paraId="54BDEFCB" w14:textId="77777777" w:rsidR="008A58B3" w:rsidRPr="00A30F80" w:rsidRDefault="008A58B3" w:rsidP="008A58B3">
      <w:pPr>
        <w:pStyle w:val="Ploha"/>
      </w:pPr>
      <w:bookmarkStart w:id="13" w:name="_Toc459976527"/>
      <w:r>
        <w:lastRenderedPageBreak/>
        <w:t>Další příloha</w:t>
      </w:r>
      <w:bookmarkEnd w:id="13"/>
    </w:p>
    <w:sectPr w:rsidR="008A58B3" w:rsidRPr="00A30F80" w:rsidSect="00E33E77">
      <w:footerReference w:type="default" r:id="rId14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E42A" w14:textId="77777777" w:rsidR="007F635D" w:rsidRDefault="007F635D">
      <w:r>
        <w:separator/>
      </w:r>
    </w:p>
  </w:endnote>
  <w:endnote w:type="continuationSeparator" w:id="0">
    <w:p w14:paraId="44C2B1BA" w14:textId="77777777" w:rsidR="007F635D" w:rsidRDefault="007F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89AD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EC32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19C7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343C" w14:textId="77777777" w:rsidR="007F635D" w:rsidRDefault="007F635D">
      <w:r>
        <w:separator/>
      </w:r>
    </w:p>
  </w:footnote>
  <w:footnote w:type="continuationSeparator" w:id="0">
    <w:p w14:paraId="09EA3F89" w14:textId="77777777" w:rsidR="007F635D" w:rsidRDefault="007F6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AC65" w14:textId="339ACD93" w:rsidR="005561FB" w:rsidRDefault="00047E1B">
    <w:pPr>
      <w:pStyle w:val="Zhlav"/>
    </w:pPr>
    <w:r w:rsidRPr="00047E1B">
      <w:t>Produktová fotografie pro nabídkový katalog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341F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D4766E82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D4766E82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4B15A9"/>
    <w:multiLevelType w:val="multilevel"/>
    <w:tmpl w:val="0D548B94"/>
    <w:numStyleLink w:val="selnseznam"/>
  </w:abstractNum>
  <w:abstractNum w:abstractNumId="9" w15:restartNumberingAfterBreak="0">
    <w:nsid w:val="336B5013"/>
    <w:multiLevelType w:val="multilevel"/>
    <w:tmpl w:val="0D548B94"/>
    <w:numStyleLink w:val="selnseznam"/>
  </w:abstractNum>
  <w:abstractNum w:abstractNumId="10" w15:restartNumberingAfterBreak="0">
    <w:nsid w:val="372549C1"/>
    <w:multiLevelType w:val="multilevel"/>
    <w:tmpl w:val="C958B55C"/>
    <w:numStyleLink w:val="seznam-odrky"/>
  </w:abstractNum>
  <w:abstractNum w:abstractNumId="1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C52B8E"/>
    <w:multiLevelType w:val="multilevel"/>
    <w:tmpl w:val="8B2C87D4"/>
    <w:numStyleLink w:val="seznam-abecedn"/>
  </w:abstractNum>
  <w:abstractNum w:abstractNumId="1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50D48"/>
    <w:multiLevelType w:val="multilevel"/>
    <w:tmpl w:val="D4766E82"/>
    <w:numStyleLink w:val="slaKapitol"/>
  </w:abstractNum>
  <w:abstractNum w:abstractNumId="15" w15:restartNumberingAfterBreak="0">
    <w:nsid w:val="6756147F"/>
    <w:multiLevelType w:val="multilevel"/>
    <w:tmpl w:val="3FA4C320"/>
    <w:numStyleLink w:val="seznam-slovan"/>
  </w:abstractNum>
  <w:abstractNum w:abstractNumId="16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8DB4BB6"/>
    <w:multiLevelType w:val="multilevel"/>
    <w:tmpl w:val="3FA4C320"/>
    <w:numStyleLink w:val="seznam-slovan"/>
  </w:abstractNum>
  <w:abstractNum w:abstractNumId="19" w15:restartNumberingAfterBreak="0">
    <w:nsid w:val="7BE56500"/>
    <w:multiLevelType w:val="multilevel"/>
    <w:tmpl w:val="3FA4C320"/>
    <w:numStyleLink w:val="seznam-slovan"/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4"/>
  </w:num>
  <w:num w:numId="13">
    <w:abstractNumId w:val="6"/>
  </w:num>
  <w:num w:numId="14">
    <w:abstractNumId w:val="9"/>
  </w:num>
  <w:num w:numId="15">
    <w:abstractNumId w:val="15"/>
  </w:num>
  <w:num w:numId="16">
    <w:abstractNumId w:val="19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v:stroke startarrow="block"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66"/>
    <w:rsid w:val="000203DC"/>
    <w:rsid w:val="00025085"/>
    <w:rsid w:val="00030236"/>
    <w:rsid w:val="0003067F"/>
    <w:rsid w:val="00033EEC"/>
    <w:rsid w:val="00036EC8"/>
    <w:rsid w:val="00046727"/>
    <w:rsid w:val="00047E1B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5D10"/>
    <w:rsid w:val="000A562D"/>
    <w:rsid w:val="000D0F81"/>
    <w:rsid w:val="000E5F67"/>
    <w:rsid w:val="000E71FE"/>
    <w:rsid w:val="000E7372"/>
    <w:rsid w:val="00114007"/>
    <w:rsid w:val="001146EA"/>
    <w:rsid w:val="00114F7F"/>
    <w:rsid w:val="00127B0B"/>
    <w:rsid w:val="00141D80"/>
    <w:rsid w:val="001623DA"/>
    <w:rsid w:val="0018305E"/>
    <w:rsid w:val="001A43DE"/>
    <w:rsid w:val="001A660C"/>
    <w:rsid w:val="001B5E60"/>
    <w:rsid w:val="001D4070"/>
    <w:rsid w:val="001D7BF6"/>
    <w:rsid w:val="001E5146"/>
    <w:rsid w:val="001F1BAE"/>
    <w:rsid w:val="00220608"/>
    <w:rsid w:val="0022273D"/>
    <w:rsid w:val="002458BC"/>
    <w:rsid w:val="00251A40"/>
    <w:rsid w:val="00261547"/>
    <w:rsid w:val="00263166"/>
    <w:rsid w:val="00270B4D"/>
    <w:rsid w:val="00276A1C"/>
    <w:rsid w:val="00291F71"/>
    <w:rsid w:val="002942DE"/>
    <w:rsid w:val="00295BF5"/>
    <w:rsid w:val="0029679D"/>
    <w:rsid w:val="002D2817"/>
    <w:rsid w:val="002D2EEB"/>
    <w:rsid w:val="002D3981"/>
    <w:rsid w:val="002F1DEA"/>
    <w:rsid w:val="002F7869"/>
    <w:rsid w:val="003145BD"/>
    <w:rsid w:val="0032013D"/>
    <w:rsid w:val="00340639"/>
    <w:rsid w:val="00354DC7"/>
    <w:rsid w:val="003635F8"/>
    <w:rsid w:val="00383A36"/>
    <w:rsid w:val="0038529A"/>
    <w:rsid w:val="003A5441"/>
    <w:rsid w:val="003B1272"/>
    <w:rsid w:val="003C622E"/>
    <w:rsid w:val="003E5E15"/>
    <w:rsid w:val="003E6E62"/>
    <w:rsid w:val="003F1ED2"/>
    <w:rsid w:val="00411E8C"/>
    <w:rsid w:val="00413D59"/>
    <w:rsid w:val="00415B01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809F4"/>
    <w:rsid w:val="0048328A"/>
    <w:rsid w:val="004C29BB"/>
    <w:rsid w:val="004D1E6A"/>
    <w:rsid w:val="004E24A5"/>
    <w:rsid w:val="004F37E5"/>
    <w:rsid w:val="004F5DCD"/>
    <w:rsid w:val="00500A9B"/>
    <w:rsid w:val="00503D22"/>
    <w:rsid w:val="00513B01"/>
    <w:rsid w:val="005166D3"/>
    <w:rsid w:val="00520A0D"/>
    <w:rsid w:val="00520FD4"/>
    <w:rsid w:val="005238A2"/>
    <w:rsid w:val="00534C49"/>
    <w:rsid w:val="00535913"/>
    <w:rsid w:val="00535EDE"/>
    <w:rsid w:val="0054695E"/>
    <w:rsid w:val="005547FE"/>
    <w:rsid w:val="005561FB"/>
    <w:rsid w:val="005570E6"/>
    <w:rsid w:val="00564697"/>
    <w:rsid w:val="005648E8"/>
    <w:rsid w:val="00565DA0"/>
    <w:rsid w:val="00570DCB"/>
    <w:rsid w:val="00582F24"/>
    <w:rsid w:val="00583D8A"/>
    <w:rsid w:val="0059226A"/>
    <w:rsid w:val="005A2F14"/>
    <w:rsid w:val="005A62F9"/>
    <w:rsid w:val="005A77CC"/>
    <w:rsid w:val="005C4575"/>
    <w:rsid w:val="005C5455"/>
    <w:rsid w:val="005C77F7"/>
    <w:rsid w:val="005E17F2"/>
    <w:rsid w:val="005E347B"/>
    <w:rsid w:val="005F3017"/>
    <w:rsid w:val="00602F5A"/>
    <w:rsid w:val="00607112"/>
    <w:rsid w:val="0061344C"/>
    <w:rsid w:val="006138AE"/>
    <w:rsid w:val="00613AC9"/>
    <w:rsid w:val="00613ACA"/>
    <w:rsid w:val="00621C3C"/>
    <w:rsid w:val="00644DB5"/>
    <w:rsid w:val="00646F0B"/>
    <w:rsid w:val="00656EC7"/>
    <w:rsid w:val="00661AA4"/>
    <w:rsid w:val="00673929"/>
    <w:rsid w:val="00687711"/>
    <w:rsid w:val="00696ECF"/>
    <w:rsid w:val="006A3A2B"/>
    <w:rsid w:val="006A4334"/>
    <w:rsid w:val="006B0A99"/>
    <w:rsid w:val="006C1226"/>
    <w:rsid w:val="006D21B4"/>
    <w:rsid w:val="006E0892"/>
    <w:rsid w:val="006E357A"/>
    <w:rsid w:val="006F2E71"/>
    <w:rsid w:val="00707B5F"/>
    <w:rsid w:val="007152DA"/>
    <w:rsid w:val="007202EA"/>
    <w:rsid w:val="0072471D"/>
    <w:rsid w:val="007253F5"/>
    <w:rsid w:val="007575DF"/>
    <w:rsid w:val="00760626"/>
    <w:rsid w:val="00760A85"/>
    <w:rsid w:val="00760E5B"/>
    <w:rsid w:val="0077073E"/>
    <w:rsid w:val="00775239"/>
    <w:rsid w:val="007802D6"/>
    <w:rsid w:val="00785573"/>
    <w:rsid w:val="00785BEF"/>
    <w:rsid w:val="007A1263"/>
    <w:rsid w:val="007B3B4B"/>
    <w:rsid w:val="007E20CC"/>
    <w:rsid w:val="007E7C7E"/>
    <w:rsid w:val="007F2B46"/>
    <w:rsid w:val="007F635D"/>
    <w:rsid w:val="00805B4B"/>
    <w:rsid w:val="008120A9"/>
    <w:rsid w:val="008203EB"/>
    <w:rsid w:val="00852F00"/>
    <w:rsid w:val="008538EE"/>
    <w:rsid w:val="0087558B"/>
    <w:rsid w:val="008824FB"/>
    <w:rsid w:val="008868F3"/>
    <w:rsid w:val="008A58B3"/>
    <w:rsid w:val="008C736C"/>
    <w:rsid w:val="008D5B82"/>
    <w:rsid w:val="008E744B"/>
    <w:rsid w:val="008F6172"/>
    <w:rsid w:val="00914671"/>
    <w:rsid w:val="00915D71"/>
    <w:rsid w:val="0093185D"/>
    <w:rsid w:val="00931F0C"/>
    <w:rsid w:val="0093260E"/>
    <w:rsid w:val="0094154A"/>
    <w:rsid w:val="009450FF"/>
    <w:rsid w:val="0094689A"/>
    <w:rsid w:val="00965687"/>
    <w:rsid w:val="00965F8C"/>
    <w:rsid w:val="009838C5"/>
    <w:rsid w:val="009A2BBB"/>
    <w:rsid w:val="009B168C"/>
    <w:rsid w:val="009B3D6A"/>
    <w:rsid w:val="009C2343"/>
    <w:rsid w:val="009D048F"/>
    <w:rsid w:val="009E77F1"/>
    <w:rsid w:val="009F2EF7"/>
    <w:rsid w:val="00A0476C"/>
    <w:rsid w:val="00A23FC2"/>
    <w:rsid w:val="00A2777B"/>
    <w:rsid w:val="00A30F80"/>
    <w:rsid w:val="00A43963"/>
    <w:rsid w:val="00A4569B"/>
    <w:rsid w:val="00A47DDA"/>
    <w:rsid w:val="00A96F5E"/>
    <w:rsid w:val="00AA0F62"/>
    <w:rsid w:val="00AA3C54"/>
    <w:rsid w:val="00AC429C"/>
    <w:rsid w:val="00AE02EA"/>
    <w:rsid w:val="00AE5FCD"/>
    <w:rsid w:val="00AE6935"/>
    <w:rsid w:val="00B003CF"/>
    <w:rsid w:val="00B50A8F"/>
    <w:rsid w:val="00B91F70"/>
    <w:rsid w:val="00BA4A26"/>
    <w:rsid w:val="00BA5F61"/>
    <w:rsid w:val="00BB1A75"/>
    <w:rsid w:val="00BC280C"/>
    <w:rsid w:val="00BE529E"/>
    <w:rsid w:val="00BF21E5"/>
    <w:rsid w:val="00BF544C"/>
    <w:rsid w:val="00C03B0E"/>
    <w:rsid w:val="00C4739C"/>
    <w:rsid w:val="00C56068"/>
    <w:rsid w:val="00C71CEB"/>
    <w:rsid w:val="00C75AD8"/>
    <w:rsid w:val="00C85480"/>
    <w:rsid w:val="00C90369"/>
    <w:rsid w:val="00C90719"/>
    <w:rsid w:val="00C949D7"/>
    <w:rsid w:val="00CB052F"/>
    <w:rsid w:val="00CB1CD9"/>
    <w:rsid w:val="00CB49D1"/>
    <w:rsid w:val="00CB5611"/>
    <w:rsid w:val="00CC471C"/>
    <w:rsid w:val="00CC7055"/>
    <w:rsid w:val="00CD2E1B"/>
    <w:rsid w:val="00CD3E5E"/>
    <w:rsid w:val="00CD6207"/>
    <w:rsid w:val="00CE3736"/>
    <w:rsid w:val="00D033F8"/>
    <w:rsid w:val="00D1241E"/>
    <w:rsid w:val="00D21A3C"/>
    <w:rsid w:val="00D3059C"/>
    <w:rsid w:val="00D422AC"/>
    <w:rsid w:val="00D47329"/>
    <w:rsid w:val="00D5405A"/>
    <w:rsid w:val="00D618D3"/>
    <w:rsid w:val="00D669E2"/>
    <w:rsid w:val="00D66BCE"/>
    <w:rsid w:val="00D7523F"/>
    <w:rsid w:val="00D84725"/>
    <w:rsid w:val="00D8521F"/>
    <w:rsid w:val="00DA0B6C"/>
    <w:rsid w:val="00DD604F"/>
    <w:rsid w:val="00DE1A55"/>
    <w:rsid w:val="00E231DA"/>
    <w:rsid w:val="00E257A4"/>
    <w:rsid w:val="00E3097F"/>
    <w:rsid w:val="00E33E77"/>
    <w:rsid w:val="00E47270"/>
    <w:rsid w:val="00E57F55"/>
    <w:rsid w:val="00E60C8B"/>
    <w:rsid w:val="00E87ABD"/>
    <w:rsid w:val="00E92B5D"/>
    <w:rsid w:val="00EB4EE0"/>
    <w:rsid w:val="00EC020D"/>
    <w:rsid w:val="00EC02C7"/>
    <w:rsid w:val="00EC29D4"/>
    <w:rsid w:val="00EC3F4F"/>
    <w:rsid w:val="00EC533D"/>
    <w:rsid w:val="00ED348C"/>
    <w:rsid w:val="00ED52D8"/>
    <w:rsid w:val="00ED545B"/>
    <w:rsid w:val="00ED6428"/>
    <w:rsid w:val="00ED6D47"/>
    <w:rsid w:val="00ED7868"/>
    <w:rsid w:val="00EF2B55"/>
    <w:rsid w:val="00EF60F8"/>
    <w:rsid w:val="00EF63B2"/>
    <w:rsid w:val="00F17F39"/>
    <w:rsid w:val="00F274FF"/>
    <w:rsid w:val="00F3161E"/>
    <w:rsid w:val="00F47418"/>
    <w:rsid w:val="00F65E79"/>
    <w:rsid w:val="00F73D64"/>
    <w:rsid w:val="00FA7B06"/>
    <w:rsid w:val="00FB3A98"/>
    <w:rsid w:val="00FC67B7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endarrow="block"/>
    </o:shapedefaults>
    <o:shapelayout v:ext="edit">
      <o:idmap v:ext="edit" data="2"/>
    </o:shapelayout>
  </w:shapeDefaults>
  <w:decimalSymbol w:val=","/>
  <w:listSeparator w:val=";"/>
  <w14:docId w14:val="0533CB28"/>
  <w15:docId w15:val="{8A603FFC-29F0-4FCF-9AD7-7597298E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A62F9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skola\mme\maturitni%20prace\mp-cirli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22AD454D7F4984A6C9527CD274DA2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3C3CF39-D1CB-4F5F-B9F4-F14CB0346246}"/>
      </w:docPartPr>
      <w:docPartBody>
        <w:p w:rsidR="00000000" w:rsidRDefault="00184059">
          <w:pPr>
            <w:pStyle w:val="4922AD454D7F4984A6C9527CD274DA23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4E70B1C257434F73958315DC133F87B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3E33777-A028-4EC2-AFB5-3A3965BBC0D2}"/>
      </w:docPartPr>
      <w:docPartBody>
        <w:p w:rsidR="00000000" w:rsidRDefault="00184059">
          <w:pPr>
            <w:pStyle w:val="4E70B1C257434F73958315DC133F87BD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59"/>
    <w:rsid w:val="0018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4922AD454D7F4984A6C9527CD274DA23">
    <w:name w:val="4922AD454D7F4984A6C9527CD274DA23"/>
  </w:style>
  <w:style w:type="paragraph" w:customStyle="1" w:styleId="4E70B1C257434F73958315DC133F87BD">
    <w:name w:val="4E70B1C257434F73958315DC133F8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mp-cirlic</Template>
  <TotalTime>251</TotalTime>
  <Pages>12</Pages>
  <Words>497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produktová fotografie pro nabídkový katalog</vt:lpstr>
    </vt:vector>
  </TitlesOfParts>
  <Company>SPŠSE a VOŠ</Company>
  <LinksUpToDate>false</LinksUpToDate>
  <CharactersWithSpaces>3428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produktová fotografie pro nabídkový katalog</dc:title>
  <dc:creator>Dalibor Čirlič</dc:creator>
  <cp:lastModifiedBy>Dalibor Čirlič</cp:lastModifiedBy>
  <cp:revision>2</cp:revision>
  <cp:lastPrinted>2010-11-16T15:22:00Z</cp:lastPrinted>
  <dcterms:created xsi:type="dcterms:W3CDTF">2021-11-03T15:15:00Z</dcterms:created>
  <dcterms:modified xsi:type="dcterms:W3CDTF">2021-11-03T19:26:00Z</dcterms:modified>
</cp:coreProperties>
</file>